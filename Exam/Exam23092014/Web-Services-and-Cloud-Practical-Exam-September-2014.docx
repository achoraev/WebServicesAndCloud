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4A5A15" w:rsidRDefault="004A5A15" w:rsidP="00AC11CD">
      <w:pPr>
        <w:pStyle w:val="ListParagraph"/>
        <w:numPr>
          <w:ilvl w:val="0"/>
          <w:numId w:val="26"/>
        </w:numPr>
      </w:pPr>
      <w:r>
        <w:t xml:space="preserve">A </w:t>
      </w:r>
      <w:r w:rsidRPr="00A74E7B">
        <w:rPr>
          <w:b/>
        </w:rPr>
        <w:t>u</w:t>
      </w:r>
      <w:r w:rsidR="00853E8A" w:rsidRPr="00A74E7B">
        <w:rPr>
          <w:b/>
        </w:rPr>
        <w:t>ser</w:t>
      </w:r>
      <w:r w:rsidRPr="00A74E7B">
        <w:rPr>
          <w:b/>
        </w:rPr>
        <w:t xml:space="preserve"> register</w:t>
      </w:r>
      <w:r w:rsidR="00E37E8F" w:rsidRPr="00A74E7B">
        <w:rPr>
          <w:b/>
        </w:rPr>
        <w:t>s</w:t>
      </w:r>
      <w:r w:rsidR="00E37E8F">
        <w:t xml:space="preserve"> an </w:t>
      </w:r>
      <w:r w:rsidR="00976B52">
        <w:t xml:space="preserve">account, providing </w:t>
      </w:r>
      <w:r w:rsidR="00DC2D62">
        <w:t>credentials (</w:t>
      </w:r>
      <w:r w:rsidR="001314E9">
        <w:t>username and password</w:t>
      </w:r>
      <w:r w:rsidR="00DC2D62">
        <w:t>)</w:t>
      </w:r>
    </w:p>
    <w:p w:rsidR="004A5A15" w:rsidRDefault="001314E9" w:rsidP="00AC11CD">
      <w:pPr>
        <w:pStyle w:val="ListParagraph"/>
        <w:numPr>
          <w:ilvl w:val="0"/>
          <w:numId w:val="26"/>
        </w:numPr>
      </w:pPr>
      <w:r w:rsidRPr="001314E9">
        <w:t xml:space="preserve">The </w:t>
      </w:r>
      <w:r w:rsidRPr="005B379D">
        <w:rPr>
          <w:b/>
        </w:rPr>
        <w:t xml:space="preserve">user </w:t>
      </w:r>
      <w:r w:rsidR="00DC2D62" w:rsidRPr="005B379D">
        <w:rPr>
          <w:b/>
        </w:rPr>
        <w:t>can login</w:t>
      </w:r>
      <w:r w:rsidR="00DC2D62">
        <w:t xml:space="preserve"> </w:t>
      </w:r>
      <w:r w:rsidR="005B379D">
        <w:t xml:space="preserve">into their account </w:t>
      </w:r>
      <w:r w:rsidR="00DC2D62">
        <w:t>using their credentials</w:t>
      </w:r>
      <w:r w:rsidR="00482A89">
        <w:t xml:space="preserve"> (username and password)</w:t>
      </w:r>
    </w:p>
    <w:p w:rsidR="00DC2D62" w:rsidRPr="001314E9" w:rsidRDefault="00DC2D62" w:rsidP="00DC2D62">
      <w:pPr>
        <w:pStyle w:val="ListParagraph"/>
        <w:numPr>
          <w:ilvl w:val="1"/>
          <w:numId w:val="26"/>
        </w:numPr>
      </w:pPr>
      <w:r>
        <w:t xml:space="preserve">S/he receives an </w:t>
      </w:r>
      <w:r w:rsidR="0085428A">
        <w:t>access</w:t>
      </w:r>
      <w:r>
        <w:t xml:space="preserve"> token </w:t>
      </w:r>
      <w:r w:rsidR="0085428A">
        <w:t xml:space="preserve">that is used </w:t>
      </w:r>
      <w:r w:rsidR="000D7F80">
        <w:t xml:space="preserve">to authenticated </w:t>
      </w:r>
      <w:r w:rsidR="005D2AE3">
        <w:t>th</w:t>
      </w:r>
      <w:r w:rsidR="004828DE">
        <w:t>eir</w:t>
      </w:r>
      <w:r w:rsidR="005D2AE3">
        <w:t>self</w:t>
      </w:r>
      <w:r w:rsidR="000D7F80">
        <w:t xml:space="preserve"> in the system</w:t>
      </w:r>
    </w:p>
    <w:p w:rsidR="00BC191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 authenticated user </w:t>
      </w:r>
      <w:r w:rsidRPr="00AF78B3">
        <w:rPr>
          <w:b/>
        </w:rPr>
        <w:t>creates a game</w:t>
      </w:r>
    </w:p>
    <w:p w:rsidR="00AC11CD" w:rsidRDefault="00AC11CD" w:rsidP="00AC11CD">
      <w:pPr>
        <w:pStyle w:val="ListParagraph"/>
        <w:numPr>
          <w:ilvl w:val="1"/>
          <w:numId w:val="26"/>
        </w:numPr>
      </w:pPr>
      <w:r>
        <w:t xml:space="preserve">The game is created and </w:t>
      </w:r>
      <w:r w:rsidR="00D602D2">
        <w:t xml:space="preserve">is marked as </w:t>
      </w:r>
      <w:r w:rsidR="00BE650E">
        <w:rPr>
          <w:b/>
        </w:rPr>
        <w:t>available for joining</w:t>
      </w:r>
    </w:p>
    <w:p w:rsidR="00D76198" w:rsidRPr="00134D45" w:rsidRDefault="00D76198" w:rsidP="00AC11CD">
      <w:pPr>
        <w:pStyle w:val="ListParagraph"/>
        <w:numPr>
          <w:ilvl w:val="1"/>
          <w:numId w:val="26"/>
        </w:numPr>
      </w:pPr>
      <w:r>
        <w:t xml:space="preserve">The creator user is </w:t>
      </w:r>
      <w:r w:rsidRPr="002B58FB">
        <w:rPr>
          <w:b/>
        </w:rPr>
        <w:t xml:space="preserve">marked </w:t>
      </w:r>
      <w:r w:rsidR="002B58FB" w:rsidRPr="002B58FB">
        <w:rPr>
          <w:b/>
        </w:rPr>
        <w:t>a</w:t>
      </w:r>
      <w:r w:rsidRPr="002B58FB">
        <w:rPr>
          <w:b/>
        </w:rPr>
        <w:t xml:space="preserve">s </w:t>
      </w:r>
      <w:r w:rsidR="00F94FD4" w:rsidRPr="002B58FB">
        <w:rPr>
          <w:b/>
        </w:rPr>
        <w:t>r</w:t>
      </w:r>
      <w:r w:rsidRPr="002B58FB">
        <w:rPr>
          <w:b/>
        </w:rPr>
        <w:t>ed player</w:t>
      </w:r>
    </w:p>
    <w:p w:rsidR="00134D45" w:rsidRPr="00134D45" w:rsidRDefault="00134D45" w:rsidP="00AC11CD">
      <w:pPr>
        <w:pStyle w:val="ListParagraph"/>
        <w:numPr>
          <w:ilvl w:val="1"/>
          <w:numId w:val="26"/>
        </w:numPr>
      </w:pPr>
      <w:r w:rsidRPr="00134D45">
        <w:t xml:space="preserve">S/he </w:t>
      </w:r>
      <w:r w:rsidRPr="00D05A57">
        <w:rPr>
          <w:b/>
        </w:rPr>
        <w:t>provides a four non-repeating digits</w:t>
      </w:r>
      <w:r w:rsidR="00AF7258">
        <w:t xml:space="preserve"> </w:t>
      </w:r>
      <w:r>
        <w:t xml:space="preserve">that </w:t>
      </w:r>
      <w:r w:rsidR="002402B4">
        <w:t>are</w:t>
      </w:r>
      <w:r w:rsidR="00AF7258">
        <w:t xml:space="preserve"> </w:t>
      </w:r>
      <w:r>
        <w:t>their number</w:t>
      </w:r>
      <w:r w:rsidR="0065384D">
        <w:t xml:space="preserve"> </w:t>
      </w:r>
      <w:r w:rsidR="00191D76">
        <w:t xml:space="preserve">(called </w:t>
      </w:r>
      <w:r w:rsidR="00191D76" w:rsidRPr="00E6216E">
        <w:rPr>
          <w:i/>
        </w:rPr>
        <w:t>user-number</w:t>
      </w:r>
      <w:r w:rsidR="00191D76"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5A2261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5A2261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5A2261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5A2261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lastRenderedPageBreak/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5A2261">
      <w:pPr>
        <w:pStyle w:val="ListParagraph"/>
        <w:numPr>
          <w:ilvl w:val="1"/>
          <w:numId w:val="26"/>
        </w:numPr>
      </w:pPr>
      <w:r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5A2261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Default="00E56FD6" w:rsidP="00F2352C">
      <w:pPr>
        <w:pStyle w:val="Heading3"/>
        <w:numPr>
          <w:ilvl w:val="0"/>
          <w:numId w:val="19"/>
        </w:numPr>
        <w:ind w:left="1260" w:hanging="1260"/>
      </w:pPr>
      <w:r>
        <w:t>Repositories (5 points)</w:t>
      </w:r>
    </w:p>
    <w:p w:rsidR="00575161" w:rsidRDefault="0003282E" w:rsidP="00752E88">
      <w:r>
        <w:t xml:space="preserve">Create repositories using the </w:t>
      </w:r>
      <w:r w:rsidRPr="0003282E">
        <w:rPr>
          <w:i/>
        </w:rPr>
        <w:t>R</w:t>
      </w:r>
      <w:r w:rsidR="00E56FD6" w:rsidRPr="0003282E">
        <w:rPr>
          <w:i/>
        </w:rPr>
        <w:t>epository pattern</w:t>
      </w:r>
      <w:r w:rsidR="00E56FD6">
        <w:t xml:space="preserve"> to abstract the usage of the data layer.</w:t>
      </w:r>
      <w:r w:rsidR="001867E7">
        <w:t xml:space="preserve"> The usage of the </w:t>
      </w:r>
      <w:r w:rsidR="001867E7" w:rsidRPr="0003282E">
        <w:rPr>
          <w:i/>
        </w:rPr>
        <w:t>unit-of-work pattern</w:t>
      </w:r>
      <w:r w:rsidR="001867E7"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64F6A" w:rsidRDefault="00F5602F" w:rsidP="00F5602F">
      <w:pPr>
        <w:rPr>
          <w:b/>
          <w:u w:val="single"/>
          <w:lang w:val="bg-BG"/>
        </w:rPr>
      </w:pPr>
      <w:r w:rsidRPr="00064F6A">
        <w:rPr>
          <w:b/>
          <w:u w:val="single"/>
        </w:rPr>
        <w:t>All services have a full description in the file "Web-Services-and-Cloud-Services-Description.docx"</w:t>
      </w:r>
    </w:p>
    <w:p w:rsidR="00313647" w:rsidRDefault="00313647" w:rsidP="00F2352C">
      <w:pPr>
        <w:pStyle w:val="Heading3"/>
        <w:numPr>
          <w:ilvl w:val="0"/>
          <w:numId w:val="19"/>
        </w:numPr>
        <w:ind w:left="1260" w:hanging="1260"/>
      </w:pPr>
      <w:r>
        <w:t xml:space="preserve">Login and </w:t>
      </w:r>
      <w:r w:rsidR="000C4E14">
        <w:t>r</w:t>
      </w:r>
      <w:r>
        <w:t xml:space="preserve">egister </w:t>
      </w:r>
      <w:r w:rsidR="000C4E14">
        <w:t>s</w:t>
      </w:r>
      <w:r>
        <w:t>ervices</w:t>
      </w:r>
      <w:r w:rsidR="00793FED">
        <w:t xml:space="preserve"> (</w:t>
      </w:r>
      <w:r w:rsidR="0029171A">
        <w:t>5</w:t>
      </w:r>
      <w:r w:rsidR="00720AA8">
        <w:t xml:space="preserve"> points)</w:t>
      </w:r>
    </w:p>
    <w:p w:rsidR="00313647" w:rsidRDefault="00D42BBD" w:rsidP="00313647">
      <w:r>
        <w:t xml:space="preserve">Create a Login/Register </w:t>
      </w:r>
      <w:r w:rsidR="002529EB">
        <w:t>RESTfu</w:t>
      </w:r>
      <w:r w:rsidR="00392A4F">
        <w:t xml:space="preserve">l services following the </w:t>
      </w:r>
      <w:r w:rsidR="0014613A">
        <w:t>format</w:t>
      </w:r>
      <w:r w:rsidR="00392A4F"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763A23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763A23" w:rsidRDefault="008E573B" w:rsidP="008E573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HTTP </w:t>
            </w:r>
            <w:r w:rsidR="00763A23" w:rsidRPr="00763A23">
              <w:rPr>
                <w:b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763A23" w:rsidRDefault="00763A23" w:rsidP="00313647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763A23" w:rsidRDefault="0017464D" w:rsidP="003136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3C46C8" w:rsidRDefault="00763A23" w:rsidP="00313647">
            <w:pPr>
              <w:rPr>
                <w:sz w:val="20"/>
                <w:highlight w:val="yellow"/>
              </w:rPr>
            </w:pPr>
            <w:r w:rsidRPr="003C46C8">
              <w:rPr>
                <w:sz w:val="20"/>
                <w:highlight w:val="yellow"/>
              </w:rPr>
              <w:t>POST</w:t>
            </w:r>
          </w:p>
        </w:tc>
        <w:tc>
          <w:tcPr>
            <w:tcW w:w="1989" w:type="dxa"/>
          </w:tcPr>
          <w:p w:rsidR="00763A23" w:rsidRPr="003C46C8" w:rsidRDefault="003D09CB" w:rsidP="00313647">
            <w:pPr>
              <w:rPr>
                <w:sz w:val="20"/>
                <w:highlight w:val="yellow"/>
              </w:rPr>
            </w:pPr>
            <w:r w:rsidRPr="003C46C8">
              <w:rPr>
                <w:sz w:val="20"/>
                <w:highlight w:val="yellow"/>
              </w:rPr>
              <w:t>/</w:t>
            </w:r>
            <w:proofErr w:type="spellStart"/>
            <w:r w:rsidR="00763A23" w:rsidRPr="003C46C8">
              <w:rPr>
                <w:sz w:val="20"/>
                <w:highlight w:val="yellow"/>
              </w:rPr>
              <w:t>api</w:t>
            </w:r>
            <w:proofErr w:type="spellEnd"/>
            <w:r w:rsidR="00763A23" w:rsidRPr="003C46C8">
              <w:rPr>
                <w:sz w:val="20"/>
                <w:highlight w:val="yellow"/>
              </w:rPr>
              <w:t>/account/register</w:t>
            </w:r>
          </w:p>
        </w:tc>
        <w:tc>
          <w:tcPr>
            <w:tcW w:w="5182" w:type="dxa"/>
          </w:tcPr>
          <w:p w:rsidR="00763A23" w:rsidRPr="00763A23" w:rsidRDefault="0017464D" w:rsidP="00763A23">
            <w:pPr>
              <w:rPr>
                <w:sz w:val="20"/>
              </w:rPr>
            </w:pPr>
            <w:r>
              <w:rPr>
                <w:sz w:val="20"/>
              </w:rPr>
              <w:t>Registers a new user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3C46C8" w:rsidRDefault="00763A23" w:rsidP="00763A23">
            <w:pPr>
              <w:rPr>
                <w:sz w:val="20"/>
                <w:highlight w:val="yellow"/>
              </w:rPr>
            </w:pPr>
            <w:r w:rsidRPr="003C46C8">
              <w:rPr>
                <w:sz w:val="20"/>
                <w:highlight w:val="yellow"/>
              </w:rPr>
              <w:t>POST</w:t>
            </w:r>
          </w:p>
        </w:tc>
        <w:tc>
          <w:tcPr>
            <w:tcW w:w="1989" w:type="dxa"/>
          </w:tcPr>
          <w:p w:rsidR="00763A23" w:rsidRPr="003C46C8" w:rsidRDefault="003D09CB" w:rsidP="00313647">
            <w:pPr>
              <w:rPr>
                <w:sz w:val="20"/>
                <w:highlight w:val="yellow"/>
              </w:rPr>
            </w:pPr>
            <w:r w:rsidRPr="003C46C8">
              <w:rPr>
                <w:sz w:val="20"/>
                <w:highlight w:val="yellow"/>
              </w:rPr>
              <w:t>/</w:t>
            </w:r>
            <w:r w:rsidR="00763A23" w:rsidRPr="003C46C8">
              <w:rPr>
                <w:sz w:val="20"/>
                <w:highlight w:val="yellow"/>
              </w:rPr>
              <w:t>token</w:t>
            </w:r>
          </w:p>
        </w:tc>
        <w:tc>
          <w:tcPr>
            <w:tcW w:w="5182" w:type="dxa"/>
          </w:tcPr>
          <w:p w:rsidR="00763A23" w:rsidRPr="0017464D" w:rsidRDefault="0017464D" w:rsidP="00763A23">
            <w:pPr>
              <w:rPr>
                <w:sz w:val="20"/>
              </w:rPr>
            </w:pPr>
            <w:r w:rsidRPr="0017464D">
              <w:rPr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2261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5A2261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5A2261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5A2261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5A22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Pr="0028114A" w:rsidRDefault="00E22F9D" w:rsidP="005A2261">
            <w:p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E22F9D" w:rsidRPr="0028114A" w:rsidRDefault="00E22F9D" w:rsidP="00B57933">
            <w:p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/</w:t>
            </w:r>
            <w:proofErr w:type="spellStart"/>
            <w:r w:rsidRPr="0028114A">
              <w:rPr>
                <w:sz w:val="20"/>
                <w:highlight w:val="yellow"/>
              </w:rPr>
              <w:t>api</w:t>
            </w:r>
            <w:proofErr w:type="spellEnd"/>
            <w:r w:rsidRPr="0028114A">
              <w:rPr>
                <w:sz w:val="20"/>
                <w:highlight w:val="yellow"/>
              </w:rPr>
              <w:t>/games</w:t>
            </w:r>
          </w:p>
        </w:tc>
        <w:tc>
          <w:tcPr>
            <w:tcW w:w="5678" w:type="dxa"/>
          </w:tcPr>
          <w:p w:rsidR="00E45BCA" w:rsidRPr="0028114A" w:rsidRDefault="00E22F9D" w:rsidP="00E22F9D">
            <w:pPr>
              <w:rPr>
                <w:sz w:val="20"/>
                <w:highlight w:val="yellow"/>
              </w:rPr>
            </w:pPr>
            <w:r w:rsidRPr="0028114A">
              <w:rPr>
                <w:b/>
                <w:sz w:val="20"/>
                <w:highlight w:val="yellow"/>
              </w:rPr>
              <w:t xml:space="preserve">Does not require </w:t>
            </w:r>
            <w:proofErr w:type="spellStart"/>
            <w:r w:rsidRPr="0028114A">
              <w:rPr>
                <w:b/>
                <w:sz w:val="20"/>
                <w:highlight w:val="yellow"/>
              </w:rPr>
              <w:t>authenticatin</w:t>
            </w:r>
            <w:proofErr w:type="spellEnd"/>
          </w:p>
          <w:p w:rsidR="004B117C" w:rsidRPr="0028114A" w:rsidRDefault="00E22F9D" w:rsidP="00E22F9D">
            <w:p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 xml:space="preserve">Gets </w:t>
            </w:r>
            <w:r w:rsidR="008067ED" w:rsidRPr="0028114A">
              <w:rPr>
                <w:sz w:val="20"/>
                <w:highlight w:val="yellow"/>
              </w:rPr>
              <w:t>games</w:t>
            </w:r>
            <w:r w:rsidRPr="0028114A">
              <w:rPr>
                <w:sz w:val="20"/>
                <w:highlight w:val="yellow"/>
              </w:rPr>
              <w:t xml:space="preserve"> that are in state </w:t>
            </w:r>
            <w:r w:rsidR="00411836" w:rsidRPr="0028114A">
              <w:rPr>
                <w:sz w:val="20"/>
                <w:highlight w:val="yellow"/>
              </w:rPr>
              <w:t>available for joining</w:t>
            </w:r>
            <w:r w:rsidR="008067ED" w:rsidRPr="0028114A">
              <w:rPr>
                <w:sz w:val="20"/>
                <w:highlight w:val="yellow"/>
              </w:rPr>
              <w:t xml:space="preserve">. </w:t>
            </w:r>
          </w:p>
          <w:p w:rsidR="00411836" w:rsidRPr="0028114A" w:rsidRDefault="004B117C" w:rsidP="004B117C">
            <w:p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R</w:t>
            </w:r>
            <w:r w:rsidR="008067ED" w:rsidRPr="0028114A">
              <w:rPr>
                <w:sz w:val="20"/>
                <w:highlight w:val="yellow"/>
              </w:rPr>
              <w:t xml:space="preserve">eturn </w:t>
            </w:r>
            <w:r w:rsidR="008D1DDF" w:rsidRPr="0028114A">
              <w:rPr>
                <w:sz w:val="20"/>
                <w:highlight w:val="yellow"/>
              </w:rPr>
              <w:t xml:space="preserve">only </w:t>
            </w:r>
            <w:r w:rsidR="008067ED" w:rsidRPr="0028114A">
              <w:rPr>
                <w:sz w:val="20"/>
                <w:highlight w:val="yellow"/>
              </w:rPr>
              <w:t>the top 10 games</w:t>
            </w:r>
            <w:r w:rsidRPr="0028114A">
              <w:rPr>
                <w:sz w:val="20"/>
                <w:highlight w:val="yellow"/>
              </w:rPr>
              <w:t>, after sorting:</w:t>
            </w:r>
          </w:p>
          <w:p w:rsidR="008E4CAE" w:rsidRPr="0028114A" w:rsidRDefault="005D7A01" w:rsidP="005A2261">
            <w:pPr>
              <w:pStyle w:val="ListParagraph"/>
              <w:numPr>
                <w:ilvl w:val="0"/>
                <w:numId w:val="21"/>
              </w:num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B</w:t>
            </w:r>
            <w:r w:rsidR="004B117C" w:rsidRPr="0028114A">
              <w:rPr>
                <w:sz w:val="20"/>
                <w:highlight w:val="yellow"/>
              </w:rPr>
              <w:t xml:space="preserve">y game </w:t>
            </w:r>
            <w:r w:rsidR="008E2FA5" w:rsidRPr="0028114A">
              <w:rPr>
                <w:sz w:val="20"/>
                <w:highlight w:val="yellow"/>
              </w:rPr>
              <w:t>state</w:t>
            </w:r>
          </w:p>
          <w:p w:rsidR="00411836" w:rsidRPr="0028114A" w:rsidRDefault="00411836" w:rsidP="005A2261">
            <w:pPr>
              <w:pStyle w:val="ListParagraph"/>
              <w:numPr>
                <w:ilvl w:val="0"/>
                <w:numId w:val="21"/>
              </w:num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Then by the name of the game</w:t>
            </w:r>
          </w:p>
          <w:p w:rsidR="00A42B5A" w:rsidRPr="0028114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Then by the date of creation</w:t>
            </w:r>
          </w:p>
          <w:p w:rsidR="00411836" w:rsidRPr="0028114A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The</w:t>
            </w:r>
            <w:r w:rsidR="00A42B5A" w:rsidRPr="0028114A">
              <w:rPr>
                <w:sz w:val="20"/>
                <w:highlight w:val="yellow"/>
              </w:rPr>
              <w:t>n</w:t>
            </w:r>
            <w:r w:rsidRPr="0028114A">
              <w:rPr>
                <w:sz w:val="20"/>
                <w:highlight w:val="yellow"/>
              </w:rPr>
              <w:t xml:space="preserve"> by the name of the </w:t>
            </w:r>
            <w:r w:rsidR="00FE1278" w:rsidRPr="0028114A">
              <w:rPr>
                <w:sz w:val="20"/>
                <w:highlight w:val="yellow"/>
              </w:rPr>
              <w:t>r</w:t>
            </w:r>
            <w:r w:rsidRPr="0028114A">
              <w:rPr>
                <w:sz w:val="20"/>
                <w:highlight w:val="yellow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28114A" w:rsidRDefault="00B37999" w:rsidP="005A2261">
            <w:p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B37999" w:rsidRPr="0028114A" w:rsidRDefault="00B37999" w:rsidP="005A2261">
            <w:pPr>
              <w:rPr>
                <w:sz w:val="20"/>
                <w:highlight w:val="yellow"/>
              </w:rPr>
            </w:pPr>
            <w:r w:rsidRPr="0028114A">
              <w:rPr>
                <w:sz w:val="20"/>
                <w:highlight w:val="yellow"/>
              </w:rPr>
              <w:t>/</w:t>
            </w:r>
            <w:proofErr w:type="spellStart"/>
            <w:r w:rsidRPr="0028114A">
              <w:rPr>
                <w:sz w:val="20"/>
                <w:highlight w:val="yellow"/>
              </w:rPr>
              <w:t>api</w:t>
            </w:r>
            <w:proofErr w:type="spellEnd"/>
            <w:r w:rsidRPr="0028114A">
              <w:rPr>
                <w:sz w:val="20"/>
                <w:highlight w:val="yellow"/>
              </w:rPr>
              <w:t>/</w:t>
            </w:r>
            <w:proofErr w:type="spellStart"/>
            <w:r w:rsidRPr="0028114A">
              <w:rPr>
                <w:sz w:val="20"/>
                <w:highlight w:val="yellow"/>
              </w:rPr>
              <w:t>games?</w:t>
            </w:r>
            <w:r w:rsidRPr="0028114A">
              <w:rPr>
                <w:i/>
                <w:sz w:val="20"/>
                <w:highlight w:val="yellow"/>
              </w:rPr>
              <w:t>page</w:t>
            </w:r>
            <w:proofErr w:type="spellEnd"/>
            <w:r w:rsidRPr="0028114A">
              <w:rPr>
                <w:i/>
                <w:sz w:val="20"/>
                <w:highlight w:val="yellow"/>
              </w:rPr>
              <w:t>=P</w:t>
            </w:r>
          </w:p>
        </w:tc>
        <w:tc>
          <w:tcPr>
            <w:tcW w:w="5678" w:type="dxa"/>
          </w:tcPr>
          <w:p w:rsidR="00B37999" w:rsidRPr="0028114A" w:rsidRDefault="00B37999" w:rsidP="005A2261">
            <w:pPr>
              <w:rPr>
                <w:sz w:val="20"/>
                <w:highlight w:val="yellow"/>
              </w:rPr>
            </w:pPr>
            <w:r w:rsidRPr="0028114A">
              <w:rPr>
                <w:b/>
                <w:sz w:val="20"/>
                <w:highlight w:val="yellow"/>
              </w:rPr>
              <w:t>Does not require authentication</w:t>
            </w:r>
          </w:p>
          <w:p w:rsidR="00B37999" w:rsidRPr="0028114A" w:rsidRDefault="00B37999" w:rsidP="005A2261">
            <w:pPr>
              <w:rPr>
                <w:sz w:val="20"/>
                <w:highlight w:val="yellow"/>
              </w:rPr>
            </w:pPr>
            <w:r w:rsidRPr="0028114A">
              <w:rPr>
                <w:b/>
                <w:sz w:val="20"/>
                <w:highlight w:val="yellow"/>
              </w:rPr>
              <w:t xml:space="preserve">The same as </w:t>
            </w:r>
            <w:r w:rsidR="00811490" w:rsidRPr="0028114A">
              <w:rPr>
                <w:b/>
                <w:sz w:val="20"/>
                <w:highlight w:val="yellow"/>
              </w:rPr>
              <w:t>/</w:t>
            </w:r>
            <w:proofErr w:type="spellStart"/>
            <w:r w:rsidRPr="0028114A">
              <w:rPr>
                <w:b/>
                <w:i/>
                <w:sz w:val="20"/>
                <w:highlight w:val="yellow"/>
              </w:rPr>
              <w:t>api</w:t>
            </w:r>
            <w:proofErr w:type="spellEnd"/>
            <w:r w:rsidRPr="0028114A">
              <w:rPr>
                <w:b/>
                <w:i/>
                <w:sz w:val="20"/>
                <w:highlight w:val="yellow"/>
              </w:rPr>
              <w:t>/games</w:t>
            </w:r>
            <w:r w:rsidRPr="0028114A">
              <w:rPr>
                <w:sz w:val="20"/>
                <w:highlight w:val="yellow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5A2261" w:rsidRDefault="00B57933" w:rsidP="005A2261">
            <w:p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17464D" w:rsidRPr="005A2261" w:rsidRDefault="003D09CB" w:rsidP="00B57933">
            <w:p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/</w:t>
            </w:r>
            <w:proofErr w:type="spellStart"/>
            <w:r w:rsidR="0017464D" w:rsidRPr="005A2261">
              <w:rPr>
                <w:sz w:val="20"/>
                <w:highlight w:val="yellow"/>
              </w:rPr>
              <w:t>api</w:t>
            </w:r>
            <w:proofErr w:type="spellEnd"/>
            <w:r w:rsidR="0017464D" w:rsidRPr="005A2261">
              <w:rPr>
                <w:sz w:val="20"/>
                <w:highlight w:val="yellow"/>
              </w:rPr>
              <w:t>/</w:t>
            </w:r>
            <w:r w:rsidR="00B57933" w:rsidRPr="005A2261">
              <w:rPr>
                <w:sz w:val="20"/>
                <w:highlight w:val="yellow"/>
              </w:rPr>
              <w:t>games</w:t>
            </w:r>
          </w:p>
        </w:tc>
        <w:tc>
          <w:tcPr>
            <w:tcW w:w="5678" w:type="dxa"/>
          </w:tcPr>
          <w:p w:rsidR="00E45BCA" w:rsidRPr="005A2261" w:rsidRDefault="00EF40B4" w:rsidP="00EF40B4">
            <w:pPr>
              <w:rPr>
                <w:sz w:val="20"/>
                <w:highlight w:val="yellow"/>
              </w:rPr>
            </w:pPr>
            <w:r w:rsidRPr="005A2261">
              <w:rPr>
                <w:b/>
                <w:sz w:val="20"/>
                <w:highlight w:val="yellow"/>
              </w:rPr>
              <w:t>Requires an authentication</w:t>
            </w:r>
          </w:p>
          <w:p w:rsidR="00EF40B4" w:rsidRPr="005A2261" w:rsidRDefault="00EF40B4" w:rsidP="00EF40B4">
            <w:p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Get games</w:t>
            </w:r>
            <w:r w:rsidR="00741E48" w:rsidRPr="005A2261">
              <w:rPr>
                <w:sz w:val="20"/>
                <w:highlight w:val="yellow"/>
              </w:rPr>
              <w:t xml:space="preserve"> that</w:t>
            </w:r>
            <w:r w:rsidR="00E650E5" w:rsidRPr="005A2261">
              <w:rPr>
                <w:sz w:val="20"/>
                <w:highlight w:val="yellow"/>
              </w:rPr>
              <w:t xml:space="preserve"> either</w:t>
            </w:r>
            <w:r w:rsidRPr="005A2261">
              <w:rPr>
                <w:sz w:val="20"/>
                <w:highlight w:val="yellow"/>
              </w:rPr>
              <w:t>:</w:t>
            </w:r>
          </w:p>
          <w:p w:rsidR="0017464D" w:rsidRPr="005A2261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 xml:space="preserve">The </w:t>
            </w:r>
            <w:r w:rsidR="00E4406A" w:rsidRPr="005A2261">
              <w:rPr>
                <w:sz w:val="20"/>
                <w:highlight w:val="yellow"/>
              </w:rPr>
              <w:t>authenticated user</w:t>
            </w:r>
            <w:r w:rsidRPr="005A2261">
              <w:rPr>
                <w:sz w:val="20"/>
                <w:highlight w:val="yellow"/>
              </w:rPr>
              <w:t xml:space="preserve"> is part of and are not finished yet</w:t>
            </w:r>
          </w:p>
          <w:p w:rsidR="00EF40B4" w:rsidRPr="005A2261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 xml:space="preserve">Are </w:t>
            </w:r>
            <w:r w:rsidR="00A42B5A" w:rsidRPr="005A2261">
              <w:rPr>
                <w:sz w:val="20"/>
                <w:highlight w:val="yellow"/>
              </w:rPr>
              <w:t>available for joining</w:t>
            </w:r>
            <w:r w:rsidRPr="005A2261">
              <w:rPr>
                <w:sz w:val="20"/>
                <w:highlight w:val="yellow"/>
              </w:rPr>
              <w:t xml:space="preserve">, meaning that a </w:t>
            </w:r>
            <w:r w:rsidR="00EC2404" w:rsidRPr="005A2261">
              <w:rPr>
                <w:sz w:val="20"/>
                <w:highlight w:val="yellow"/>
              </w:rPr>
              <w:t>blue</w:t>
            </w:r>
            <w:r w:rsidRPr="005A2261">
              <w:rPr>
                <w:sz w:val="20"/>
                <w:highlight w:val="yellow"/>
              </w:rPr>
              <w:t xml:space="preserve"> player has yet to join the game</w:t>
            </w:r>
          </w:p>
          <w:p w:rsidR="00040404" w:rsidRPr="005A2261" w:rsidRDefault="002E4FED" w:rsidP="002E4FED">
            <w:p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Return only the top 10 games, after sorting:</w:t>
            </w:r>
          </w:p>
          <w:p w:rsidR="00040404" w:rsidRPr="005A2261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B</w:t>
            </w:r>
            <w:r w:rsidR="002E4FED" w:rsidRPr="005A2261">
              <w:rPr>
                <w:sz w:val="20"/>
                <w:highlight w:val="yellow"/>
              </w:rPr>
              <w:t xml:space="preserve">y </w:t>
            </w:r>
            <w:r w:rsidR="008E4057" w:rsidRPr="005A2261">
              <w:rPr>
                <w:sz w:val="20"/>
                <w:highlight w:val="yellow"/>
              </w:rPr>
              <w:t>game</w:t>
            </w:r>
            <w:r w:rsidR="004B117C" w:rsidRPr="005A2261">
              <w:rPr>
                <w:sz w:val="20"/>
                <w:highlight w:val="yellow"/>
              </w:rPr>
              <w:t xml:space="preserve"> state</w:t>
            </w:r>
          </w:p>
          <w:p w:rsidR="00040404" w:rsidRPr="005A2261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Then by the name of the game</w:t>
            </w:r>
          </w:p>
          <w:p w:rsidR="00040404" w:rsidRPr="005A2261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Then by the date of creation</w:t>
            </w:r>
          </w:p>
          <w:p w:rsidR="00040404" w:rsidRPr="005A2261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 xml:space="preserve">The by the name of the </w:t>
            </w:r>
            <w:r w:rsidR="002715F8" w:rsidRPr="005A2261">
              <w:rPr>
                <w:sz w:val="20"/>
                <w:highlight w:val="yellow"/>
              </w:rPr>
              <w:t>r</w:t>
            </w:r>
            <w:r w:rsidRPr="005A2261">
              <w:rPr>
                <w:sz w:val="20"/>
                <w:highlight w:val="yellow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5A2261" w:rsidRDefault="00210D1D" w:rsidP="00210D1D">
            <w:p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210D1D" w:rsidRPr="005A2261" w:rsidRDefault="003D09CB" w:rsidP="00210D1D">
            <w:pPr>
              <w:rPr>
                <w:sz w:val="20"/>
                <w:highlight w:val="yellow"/>
              </w:rPr>
            </w:pPr>
            <w:r w:rsidRPr="005A2261">
              <w:rPr>
                <w:sz w:val="20"/>
                <w:highlight w:val="yellow"/>
              </w:rPr>
              <w:t>/</w:t>
            </w:r>
            <w:proofErr w:type="spellStart"/>
            <w:r w:rsidR="00210D1D" w:rsidRPr="005A2261">
              <w:rPr>
                <w:sz w:val="20"/>
                <w:highlight w:val="yellow"/>
              </w:rPr>
              <w:t>api</w:t>
            </w:r>
            <w:proofErr w:type="spellEnd"/>
            <w:r w:rsidR="00210D1D" w:rsidRPr="005A2261">
              <w:rPr>
                <w:sz w:val="20"/>
                <w:highlight w:val="yellow"/>
              </w:rPr>
              <w:t>/</w:t>
            </w:r>
            <w:proofErr w:type="spellStart"/>
            <w:r w:rsidR="00210D1D" w:rsidRPr="005A2261">
              <w:rPr>
                <w:sz w:val="20"/>
                <w:highlight w:val="yellow"/>
              </w:rPr>
              <w:t>games?</w:t>
            </w:r>
            <w:r w:rsidR="00210D1D" w:rsidRPr="005A2261">
              <w:rPr>
                <w:i/>
                <w:sz w:val="20"/>
                <w:highlight w:val="yellow"/>
              </w:rPr>
              <w:t>page</w:t>
            </w:r>
            <w:proofErr w:type="spellEnd"/>
            <w:r w:rsidR="00210D1D" w:rsidRPr="005A2261">
              <w:rPr>
                <w:i/>
                <w:sz w:val="20"/>
                <w:highlight w:val="yellow"/>
              </w:rPr>
              <w:t>=P</w:t>
            </w:r>
          </w:p>
        </w:tc>
        <w:tc>
          <w:tcPr>
            <w:tcW w:w="5678" w:type="dxa"/>
          </w:tcPr>
          <w:p w:rsidR="00811490" w:rsidRPr="005A2261" w:rsidRDefault="00210D1D" w:rsidP="007D35C9">
            <w:pPr>
              <w:rPr>
                <w:sz w:val="20"/>
                <w:highlight w:val="yellow"/>
              </w:rPr>
            </w:pPr>
            <w:r w:rsidRPr="005A2261">
              <w:rPr>
                <w:b/>
                <w:sz w:val="20"/>
                <w:highlight w:val="yellow"/>
              </w:rPr>
              <w:t>Requires an authentication</w:t>
            </w:r>
            <w:r w:rsidRPr="005A2261">
              <w:rPr>
                <w:sz w:val="20"/>
                <w:highlight w:val="yellow"/>
              </w:rPr>
              <w:t xml:space="preserve">. </w:t>
            </w:r>
          </w:p>
          <w:p w:rsidR="00210D1D" w:rsidRPr="005A2261" w:rsidRDefault="007D35C9" w:rsidP="007D35C9">
            <w:pPr>
              <w:rPr>
                <w:sz w:val="20"/>
                <w:highlight w:val="yellow"/>
              </w:rPr>
            </w:pPr>
            <w:r w:rsidRPr="005A2261">
              <w:rPr>
                <w:b/>
                <w:sz w:val="20"/>
                <w:highlight w:val="yellow"/>
              </w:rPr>
              <w:t xml:space="preserve">The </w:t>
            </w:r>
            <w:r w:rsidR="008E0F40" w:rsidRPr="005A2261">
              <w:rPr>
                <w:b/>
                <w:sz w:val="20"/>
                <w:highlight w:val="yellow"/>
              </w:rPr>
              <w:t xml:space="preserve">same as </w:t>
            </w:r>
            <w:proofErr w:type="spellStart"/>
            <w:r w:rsidRPr="005A2261">
              <w:rPr>
                <w:b/>
                <w:i/>
                <w:sz w:val="20"/>
                <w:highlight w:val="yellow"/>
              </w:rPr>
              <w:t>api</w:t>
            </w:r>
            <w:proofErr w:type="spellEnd"/>
            <w:r w:rsidRPr="005A2261">
              <w:rPr>
                <w:b/>
                <w:i/>
                <w:sz w:val="20"/>
                <w:highlight w:val="yellow"/>
              </w:rPr>
              <w:t>/games</w:t>
            </w:r>
            <w:r w:rsidRPr="005A2261">
              <w:rPr>
                <w:sz w:val="20"/>
                <w:highlight w:val="yellow"/>
              </w:rPr>
              <w:t>, but returns only the games on the page P. Each page has a size of 10 games</w:t>
            </w:r>
            <w:bookmarkStart w:id="0" w:name="_GoBack"/>
            <w:bookmarkEnd w:id="0"/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5A22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5A2261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5A2261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5A2261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5A2261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5A2261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5A22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5A2261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A226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5A2261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5A2261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5A22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5A2261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5A2261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5A2261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5A2261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5A2261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5A2261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5A22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5A2261">
        <w:trPr>
          <w:jc w:val="center"/>
        </w:trPr>
        <w:tc>
          <w:tcPr>
            <w:tcW w:w="1437" w:type="dxa"/>
          </w:tcPr>
          <w:p w:rsidR="00B3759D" w:rsidRPr="00763A23" w:rsidRDefault="00B3759D" w:rsidP="005A2261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5A2261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5A2261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5A2261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5A2261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5A2261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5A2261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5A2261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5A226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5A2261">
        <w:trPr>
          <w:jc w:val="center"/>
        </w:trPr>
        <w:tc>
          <w:tcPr>
            <w:tcW w:w="1437" w:type="dxa"/>
          </w:tcPr>
          <w:p w:rsidR="001D541F" w:rsidRDefault="001D541F" w:rsidP="005A2261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5A2261">
        <w:trPr>
          <w:jc w:val="center"/>
        </w:trPr>
        <w:tc>
          <w:tcPr>
            <w:tcW w:w="1437" w:type="dxa"/>
          </w:tcPr>
          <w:p w:rsidR="003C694A" w:rsidRDefault="003C694A" w:rsidP="005A2261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5A2261">
        <w:trPr>
          <w:jc w:val="center"/>
        </w:trPr>
        <w:tc>
          <w:tcPr>
            <w:tcW w:w="1437" w:type="dxa"/>
          </w:tcPr>
          <w:p w:rsidR="005049DD" w:rsidRDefault="005049DD" w:rsidP="005A2261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5A2261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5A2261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lastRenderedPageBreak/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3BA" w:rsidRDefault="005663BA">
      <w:r>
        <w:separator/>
      </w:r>
    </w:p>
  </w:endnote>
  <w:endnote w:type="continuationSeparator" w:id="0">
    <w:p w:rsidR="005663BA" w:rsidRDefault="00566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261" w:rsidRPr="000E532F" w:rsidRDefault="005A226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A2261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A2261" w:rsidRPr="00F44305" w:rsidRDefault="005A226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A2261" w:rsidRPr="00127768" w:rsidTr="00A97129">
      <w:trPr>
        <w:trHeight w:val="56"/>
      </w:trPr>
      <w:tc>
        <w:tcPr>
          <w:tcW w:w="3119" w:type="dxa"/>
          <w:vAlign w:val="center"/>
        </w:tcPr>
        <w:p w:rsidR="005A2261" w:rsidRPr="000E197A" w:rsidRDefault="005A226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5A2261" w:rsidRPr="000E532F" w:rsidRDefault="005A2261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E35C2">
            <w:rPr>
              <w:noProof/>
            </w:rPr>
            <w:t>5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E35C2">
              <w:rPr>
                <w:noProof/>
              </w:rPr>
              <w:t>6</w:t>
            </w:r>
          </w:fldSimple>
        </w:p>
      </w:tc>
      <w:tc>
        <w:tcPr>
          <w:tcW w:w="3544" w:type="dxa"/>
          <w:vAlign w:val="center"/>
        </w:tcPr>
        <w:p w:rsidR="005A2261" w:rsidRPr="00127768" w:rsidRDefault="005A226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5A2261" w:rsidRPr="000E532F" w:rsidRDefault="005A226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3BA" w:rsidRDefault="005663BA">
      <w:r>
        <w:separator/>
      </w:r>
    </w:p>
  </w:footnote>
  <w:footnote w:type="continuationSeparator" w:id="0">
    <w:p w:rsidR="005663BA" w:rsidRDefault="005663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5A2261" w:rsidRPr="0017625F" w:rsidTr="008758B8">
      <w:trPr>
        <w:trHeight w:val="675"/>
      </w:trPr>
      <w:tc>
        <w:tcPr>
          <w:tcW w:w="2547" w:type="dxa"/>
        </w:tcPr>
        <w:p w:rsidR="005A2261" w:rsidRPr="0017625F" w:rsidRDefault="005A2261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5A2261" w:rsidRPr="000C300D" w:rsidRDefault="005A2261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5A2261" w:rsidRDefault="005A2261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5A2261" w:rsidRPr="008758B8" w:rsidRDefault="005A2261" w:rsidP="008758B8">
          <w:pPr>
            <w:pStyle w:val="Header"/>
            <w:spacing w:line="240" w:lineRule="exact"/>
          </w:pPr>
        </w:p>
      </w:tc>
    </w:tr>
    <w:tr w:rsidR="005A2261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A2261" w:rsidRPr="0017625F" w:rsidRDefault="005A2261">
          <w:pPr>
            <w:pStyle w:val="Header"/>
            <w:rPr>
              <w:sz w:val="8"/>
              <w:szCs w:val="8"/>
            </w:rPr>
          </w:pPr>
        </w:p>
      </w:tc>
    </w:tr>
  </w:tbl>
  <w:p w:rsidR="005A2261" w:rsidRPr="000E532F" w:rsidRDefault="005A226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6FDB"/>
    <w:rsid w:val="000B20C7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114A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46C8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5C2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3BA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A2261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29FD8-20F5-4F15-82C4-1F5DDD99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1601</TotalTime>
  <Pages>6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Angel Raev</cp:lastModifiedBy>
  <cp:revision>520</cp:revision>
  <cp:lastPrinted>2009-11-24T10:33:00Z</cp:lastPrinted>
  <dcterms:created xsi:type="dcterms:W3CDTF">2014-09-07T14:19:00Z</dcterms:created>
  <dcterms:modified xsi:type="dcterms:W3CDTF">2014-09-23T12:15:00Z</dcterms:modified>
</cp:coreProperties>
</file>